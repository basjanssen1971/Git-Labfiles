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B7" w:rsidRDefault="00567058">
      <w:r>
        <w:t xml:space="preserve">Lab1 : </w:t>
      </w:r>
      <w:proofErr w:type="spellStart"/>
      <w:r>
        <w:t>Local</w:t>
      </w:r>
      <w:proofErr w:type="spellEnd"/>
      <w:r>
        <w:t xml:space="preserve"> Git</w:t>
      </w:r>
    </w:p>
    <w:p w:rsidR="003661CE" w:rsidRDefault="003661CE"/>
    <w:p w:rsidR="00567058" w:rsidRDefault="003661CE">
      <w:r>
        <w:t xml:space="preserve">Voor deze lab en alle andere labs is het noodzakelijk de git </w:t>
      </w:r>
      <w:proofErr w:type="spellStart"/>
      <w:r>
        <w:t>client</w:t>
      </w:r>
      <w:proofErr w:type="spellEnd"/>
      <w:r>
        <w:t xml:space="preserve"> software </w:t>
      </w:r>
      <w:proofErr w:type="spellStart"/>
      <w:r>
        <w:t>geinstalleerd</w:t>
      </w:r>
      <w:proofErr w:type="spellEnd"/>
      <w:r>
        <w:t xml:space="preserve"> te hebben.</w:t>
      </w:r>
    </w:p>
    <w:p w:rsidR="00567058" w:rsidRDefault="00567058" w:rsidP="00567058">
      <w:pPr>
        <w:pStyle w:val="ListParagraph"/>
        <w:numPr>
          <w:ilvl w:val="0"/>
          <w:numId w:val="1"/>
        </w:numPr>
      </w:pPr>
      <w:r>
        <w:t>Maak een sub folder Lab1 aan in C:\repos</w:t>
      </w:r>
    </w:p>
    <w:p w:rsidR="00567058" w:rsidRDefault="00567058" w:rsidP="00567058">
      <w:pPr>
        <w:pStyle w:val="ListParagraph"/>
      </w:pPr>
      <w:r>
        <w:rPr>
          <w:noProof/>
        </w:rPr>
        <w:drawing>
          <wp:inline distT="0" distB="0" distL="0" distR="0" wp14:anchorId="4A9FFF54" wp14:editId="0789AADB">
            <wp:extent cx="38004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58" w:rsidRDefault="00567058" w:rsidP="00567058">
      <w:pPr>
        <w:pStyle w:val="ListParagraph"/>
        <w:numPr>
          <w:ilvl w:val="0"/>
          <w:numId w:val="1"/>
        </w:numPr>
      </w:pPr>
      <w:r>
        <w:t xml:space="preserve">Geef het commando : git </w:t>
      </w:r>
      <w:proofErr w:type="spellStart"/>
      <w:r>
        <w:t>init</w:t>
      </w:r>
      <w:proofErr w:type="spellEnd"/>
    </w:p>
    <w:p w:rsidR="00567058" w:rsidRDefault="00567058" w:rsidP="00567058">
      <w:pPr>
        <w:pStyle w:val="ListParagraph"/>
      </w:pPr>
      <w:r>
        <w:rPr>
          <w:noProof/>
        </w:rPr>
        <w:drawing>
          <wp:inline distT="0" distB="0" distL="0" distR="0" wp14:anchorId="5E5E5015" wp14:editId="551D8307">
            <wp:extent cx="52673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58" w:rsidRDefault="00567058" w:rsidP="00567058">
      <w:pPr>
        <w:pStyle w:val="ListParagraph"/>
        <w:numPr>
          <w:ilvl w:val="0"/>
          <w:numId w:val="1"/>
        </w:numPr>
      </w:pPr>
      <w:r>
        <w:t>Laat ‘</w:t>
      </w:r>
      <w:proofErr w:type="spellStart"/>
      <w:r>
        <w:t>hidden</w:t>
      </w:r>
      <w:proofErr w:type="spellEnd"/>
      <w:r>
        <w:t xml:space="preserve"> Files </w:t>
      </w:r>
      <w:proofErr w:type="spellStart"/>
      <w:r>
        <w:t>and</w:t>
      </w:r>
      <w:proofErr w:type="spellEnd"/>
      <w:r>
        <w:t xml:space="preserve"> Folders’ zien : </w:t>
      </w:r>
    </w:p>
    <w:p w:rsidR="00567058" w:rsidRDefault="00567058" w:rsidP="00567058">
      <w:pPr>
        <w:pStyle w:val="ListParagraph"/>
      </w:pPr>
      <w:r>
        <w:rPr>
          <w:noProof/>
        </w:rPr>
        <w:drawing>
          <wp:inline distT="0" distB="0" distL="0" distR="0" wp14:anchorId="11F10C6F" wp14:editId="70EBC6CC">
            <wp:extent cx="4133850" cy="403171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910" cy="40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58" w:rsidRDefault="00567058" w:rsidP="003661CE">
      <w:pPr>
        <w:pStyle w:val="ListParagraph"/>
        <w:numPr>
          <w:ilvl w:val="0"/>
          <w:numId w:val="1"/>
        </w:numPr>
      </w:pPr>
      <w:r>
        <w:br w:type="page"/>
      </w:r>
      <w:r w:rsidR="003661CE" w:rsidRPr="003661CE">
        <w:lastRenderedPageBreak/>
        <w:t>Zie de HEAD file</w:t>
      </w:r>
      <w:r w:rsidR="003661CE">
        <w:t xml:space="preserve"> in de .git folder. </w:t>
      </w:r>
      <w:r w:rsidR="003661CE" w:rsidRPr="003661CE">
        <w:t xml:space="preserve"> Alle in</w:t>
      </w:r>
      <w:r w:rsidR="003661CE">
        <w:t xml:space="preserve">formatie omtrent deze </w:t>
      </w:r>
      <w:proofErr w:type="spellStart"/>
      <w:r w:rsidR="003661CE">
        <w:t>repository</w:t>
      </w:r>
      <w:proofErr w:type="spellEnd"/>
      <w:r w:rsidR="003661CE">
        <w:t xml:space="preserve"> en de git database staan in deze folder. Als je deze fo</w:t>
      </w:r>
      <w:r w:rsidR="00064D73">
        <w:t>l</w:t>
      </w:r>
      <w:r w:rsidR="003661CE">
        <w:t xml:space="preserve">der verwijderd , is alle git informatie en snapshots verdwenen. </w:t>
      </w:r>
    </w:p>
    <w:p w:rsidR="003661CE" w:rsidRDefault="003661CE" w:rsidP="003661CE">
      <w:pPr>
        <w:pStyle w:val="ListParagraph"/>
      </w:pPr>
      <w:r>
        <w:rPr>
          <w:noProof/>
        </w:rPr>
        <w:drawing>
          <wp:inline distT="0" distB="0" distL="0" distR="0" wp14:anchorId="51A5347E" wp14:editId="7030A47C">
            <wp:extent cx="5731510" cy="190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CE" w:rsidRDefault="003661CE" w:rsidP="00567058">
      <w:pPr>
        <w:pStyle w:val="ListParagraph"/>
        <w:numPr>
          <w:ilvl w:val="0"/>
          <w:numId w:val="1"/>
        </w:numPr>
      </w:pPr>
      <w:r>
        <w:t xml:space="preserve">Zet enkele git </w:t>
      </w:r>
      <w:proofErr w:type="spellStart"/>
      <w:r>
        <w:t>properties</w:t>
      </w:r>
      <w:proofErr w:type="spellEnd"/>
      <w:r>
        <w:t xml:space="preserve">. Deze worden gebruikt als meta informatie op het moment dat je git </w:t>
      </w:r>
      <w:proofErr w:type="spellStart"/>
      <w:r>
        <w:t>aktiviteiten</w:t>
      </w:r>
      <w:proofErr w:type="spellEnd"/>
      <w:r>
        <w:t xml:space="preserve"> uitvoert , </w:t>
      </w:r>
      <w:proofErr w:type="spellStart"/>
      <w:r>
        <w:t>oa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: </w:t>
      </w:r>
    </w:p>
    <w:p w:rsidR="003661CE" w:rsidRDefault="003661CE" w:rsidP="003661CE">
      <w:pPr>
        <w:pStyle w:val="ListParagraph"/>
      </w:pPr>
      <w:r>
        <w:rPr>
          <w:noProof/>
        </w:rPr>
        <w:drawing>
          <wp:inline distT="0" distB="0" distL="0" distR="0" wp14:anchorId="265BF0ED" wp14:editId="70D89656">
            <wp:extent cx="5731510" cy="162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CE" w:rsidRDefault="000B33A7" w:rsidP="003661CE">
      <w:pPr>
        <w:pStyle w:val="ListParagraph"/>
        <w:numPr>
          <w:ilvl w:val="0"/>
          <w:numId w:val="1"/>
        </w:numPr>
      </w:pPr>
      <w:r>
        <w:t>Maak een nieuw bestand aan met de naam : file1.txt en zet er wat tekst in.</w:t>
      </w:r>
    </w:p>
    <w:p w:rsidR="000B33A7" w:rsidRDefault="000B33A7" w:rsidP="003661CE">
      <w:pPr>
        <w:pStyle w:val="ListParagraph"/>
        <w:numPr>
          <w:ilvl w:val="0"/>
          <w:numId w:val="1"/>
        </w:numPr>
      </w:pPr>
      <w:r>
        <w:t xml:space="preserve">Geef : git status    </w:t>
      </w:r>
    </w:p>
    <w:p w:rsidR="000B33A7" w:rsidRDefault="000B33A7" w:rsidP="000B33A7">
      <w:pPr>
        <w:pStyle w:val="ListParagraph"/>
      </w:pPr>
      <w:r>
        <w:rPr>
          <w:noProof/>
        </w:rPr>
        <w:drawing>
          <wp:inline distT="0" distB="0" distL="0" distR="0" wp14:anchorId="109BD890" wp14:editId="237AC34E">
            <wp:extent cx="5731510" cy="2887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A7" w:rsidRDefault="000B33A7" w:rsidP="000B33A7">
      <w:pPr>
        <w:pStyle w:val="ListParagraph"/>
        <w:numPr>
          <w:ilvl w:val="1"/>
          <w:numId w:val="1"/>
        </w:numPr>
      </w:pPr>
      <w:r>
        <w:t xml:space="preserve">Herken de </w:t>
      </w:r>
      <w:proofErr w:type="spellStart"/>
      <w:r>
        <w:t>branch</w:t>
      </w:r>
      <w:proofErr w:type="spellEnd"/>
      <w:r>
        <w:t xml:space="preserve"> : master</w:t>
      </w:r>
    </w:p>
    <w:p w:rsidR="000B33A7" w:rsidRDefault="000B33A7" w:rsidP="000B33A7">
      <w:pPr>
        <w:pStyle w:val="ListParagraph"/>
        <w:numPr>
          <w:ilvl w:val="1"/>
          <w:numId w:val="1"/>
        </w:numPr>
      </w:pPr>
      <w:r>
        <w:t xml:space="preserve">Er zijn nog geen </w:t>
      </w:r>
      <w:proofErr w:type="spellStart"/>
      <w:r>
        <w:t>commits</w:t>
      </w:r>
      <w:proofErr w:type="spellEnd"/>
    </w:p>
    <w:p w:rsidR="000B33A7" w:rsidRPr="000B33A7" w:rsidRDefault="000B33A7" w:rsidP="000B33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B33A7">
        <w:rPr>
          <w:lang w:val="en-US"/>
        </w:rPr>
        <w:t>Er</w:t>
      </w:r>
      <w:proofErr w:type="spellEnd"/>
      <w:r w:rsidRPr="000B33A7">
        <w:rPr>
          <w:lang w:val="en-US"/>
        </w:rPr>
        <w:t xml:space="preserve"> is </w:t>
      </w:r>
      <w:proofErr w:type="spellStart"/>
      <w:r w:rsidRPr="000B33A7">
        <w:rPr>
          <w:lang w:val="en-US"/>
        </w:rPr>
        <w:t>een</w:t>
      </w:r>
      <w:proofErr w:type="spellEnd"/>
      <w:r w:rsidRPr="000B33A7">
        <w:rPr>
          <w:lang w:val="en-US"/>
        </w:rPr>
        <w:t xml:space="preserve"> untracked file : file</w:t>
      </w:r>
      <w:r>
        <w:rPr>
          <w:lang w:val="en-US"/>
        </w:rPr>
        <w:t>1.txt</w:t>
      </w:r>
    </w:p>
    <w:p w:rsidR="000B33A7" w:rsidRDefault="000B33A7" w:rsidP="003661CE">
      <w:pPr>
        <w:pStyle w:val="ListParagraph"/>
        <w:numPr>
          <w:ilvl w:val="0"/>
          <w:numId w:val="1"/>
        </w:numPr>
      </w:pPr>
      <w:r>
        <w:t xml:space="preserve">Geef : git </w:t>
      </w:r>
      <w:proofErr w:type="spellStart"/>
      <w:r>
        <w:t>add</w:t>
      </w:r>
      <w:proofErr w:type="spellEnd"/>
      <w:r>
        <w:t xml:space="preserve"> .  ( met de punt )  Alle gewijzigde bestanden worden in de </w:t>
      </w:r>
      <w:proofErr w:type="spellStart"/>
      <w:r>
        <w:t>staging</w:t>
      </w:r>
      <w:proofErr w:type="spellEnd"/>
      <w:r>
        <w:t xml:space="preserve"> area geplaatst : </w:t>
      </w:r>
    </w:p>
    <w:p w:rsidR="000B33A7" w:rsidRDefault="000B33A7" w:rsidP="000B33A7">
      <w:pPr>
        <w:pStyle w:val="ListParagraph"/>
      </w:pPr>
      <w:r>
        <w:rPr>
          <w:noProof/>
        </w:rPr>
        <w:lastRenderedPageBreak/>
        <w:drawing>
          <wp:inline distT="0" distB="0" distL="0" distR="0" wp14:anchorId="5E790485" wp14:editId="3F2694EC">
            <wp:extent cx="511492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A7" w:rsidRPr="000B33A7" w:rsidRDefault="000B33A7" w:rsidP="000B33A7">
      <w:pPr>
        <w:pStyle w:val="ListParagraph"/>
        <w:numPr>
          <w:ilvl w:val="1"/>
          <w:numId w:val="1"/>
        </w:numPr>
      </w:pPr>
      <w:r w:rsidRPr="000B33A7">
        <w:t xml:space="preserve">Herken : new file : file1.txt  file1.txt is nu in de </w:t>
      </w:r>
      <w:proofErr w:type="spellStart"/>
      <w:r w:rsidRPr="000B33A7">
        <w:t>s</w:t>
      </w:r>
      <w:r>
        <w:t>taging</w:t>
      </w:r>
      <w:proofErr w:type="spellEnd"/>
      <w:r>
        <w:t xml:space="preserve"> area geplaatst en wordt met de volgende </w:t>
      </w:r>
      <w:proofErr w:type="spellStart"/>
      <w:r>
        <w:t>commit</w:t>
      </w:r>
      <w:proofErr w:type="spellEnd"/>
      <w:r>
        <w:t xml:space="preserve"> meegenomen in de snapshot</w:t>
      </w:r>
    </w:p>
    <w:p w:rsidR="000B33A7" w:rsidRDefault="000B33A7" w:rsidP="003661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B33A7">
        <w:rPr>
          <w:lang w:val="en-US"/>
        </w:rPr>
        <w:t>Geef</w:t>
      </w:r>
      <w:proofErr w:type="spellEnd"/>
      <w:r w:rsidRPr="000B33A7">
        <w:rPr>
          <w:lang w:val="en-US"/>
        </w:rPr>
        <w:t xml:space="preserve"> : git commit -m “new file file1.</w:t>
      </w:r>
      <w:r>
        <w:rPr>
          <w:lang w:val="en-US"/>
        </w:rPr>
        <w:t>txt”</w:t>
      </w:r>
    </w:p>
    <w:p w:rsidR="002B2161" w:rsidRDefault="002B2161" w:rsidP="002B216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5B155BF" wp14:editId="547A424E">
            <wp:extent cx="5562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61" w:rsidRDefault="002B2161" w:rsidP="002B2161">
      <w:pPr>
        <w:pStyle w:val="ListParagraph"/>
        <w:numPr>
          <w:ilvl w:val="1"/>
          <w:numId w:val="1"/>
        </w:numPr>
      </w:pPr>
      <w:r w:rsidRPr="002B2161">
        <w:t xml:space="preserve">Git </w:t>
      </w:r>
      <w:proofErr w:type="spellStart"/>
      <w:r w:rsidRPr="002B2161">
        <w:t>commit</w:t>
      </w:r>
      <w:proofErr w:type="spellEnd"/>
      <w:r w:rsidRPr="002B2161">
        <w:t xml:space="preserve"> h</w:t>
      </w:r>
      <w:r w:rsidR="00064D73">
        <w:t>e</w:t>
      </w:r>
      <w:bookmarkStart w:id="0" w:name="_GoBack"/>
      <w:bookmarkEnd w:id="0"/>
      <w:r w:rsidRPr="002B2161">
        <w:t>eft snapshot d9d0702 aan</w:t>
      </w:r>
      <w:r>
        <w:t>gemaakt</w:t>
      </w:r>
    </w:p>
    <w:p w:rsidR="00E94CBC" w:rsidRDefault="002B2161" w:rsidP="002B2161">
      <w:pPr>
        <w:pStyle w:val="ListParagraph"/>
        <w:numPr>
          <w:ilvl w:val="1"/>
          <w:numId w:val="1"/>
        </w:numPr>
      </w:pPr>
      <w:r>
        <w:t xml:space="preserve">Er staat niets meer in de </w:t>
      </w:r>
      <w:proofErr w:type="spellStart"/>
      <w:r>
        <w:t>staging</w:t>
      </w:r>
      <w:proofErr w:type="spellEnd"/>
      <w:r>
        <w:t xml:space="preserve"> area</w:t>
      </w:r>
    </w:p>
    <w:p w:rsidR="002B2161" w:rsidRDefault="00E94CBC" w:rsidP="00E94CBC">
      <w:r>
        <w:br w:type="page"/>
      </w:r>
    </w:p>
    <w:p w:rsidR="002B2161" w:rsidRDefault="00E94CBC" w:rsidP="002B2161">
      <w:pPr>
        <w:pStyle w:val="ListParagraph"/>
        <w:numPr>
          <w:ilvl w:val="0"/>
          <w:numId w:val="1"/>
        </w:numPr>
      </w:pPr>
      <w:r>
        <w:lastRenderedPageBreak/>
        <w:t>Geef : git log</w:t>
      </w:r>
    </w:p>
    <w:p w:rsidR="00E94CBC" w:rsidRDefault="00E94CBC" w:rsidP="00E94CBC">
      <w:pPr>
        <w:pStyle w:val="ListParagraph"/>
      </w:pPr>
      <w:r>
        <w:rPr>
          <w:noProof/>
        </w:rPr>
        <w:drawing>
          <wp:inline distT="0" distB="0" distL="0" distR="0" wp14:anchorId="526FEF7D" wp14:editId="1799192B">
            <wp:extent cx="5731510" cy="3195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C" w:rsidRDefault="00E94CBC" w:rsidP="00E94CBC">
      <w:pPr>
        <w:pStyle w:val="ListParagraph"/>
        <w:numPr>
          <w:ilvl w:val="1"/>
          <w:numId w:val="1"/>
        </w:numPr>
      </w:pPr>
      <w:r>
        <w:t xml:space="preserve">Alle </w:t>
      </w:r>
      <w:proofErr w:type="spellStart"/>
      <w:r>
        <w:t>commits</w:t>
      </w:r>
      <w:proofErr w:type="spellEnd"/>
      <w:r>
        <w:t xml:space="preserve"> worden weergegeven.</w:t>
      </w:r>
    </w:p>
    <w:p w:rsidR="00E94CBC" w:rsidRDefault="00E94CBC" w:rsidP="00E94CBC">
      <w:pPr>
        <w:pStyle w:val="ListParagraph"/>
        <w:numPr>
          <w:ilvl w:val="0"/>
          <w:numId w:val="1"/>
        </w:numPr>
      </w:pPr>
      <w:r>
        <w:t xml:space="preserve">Doe nu het zelfde voor file2.txt : </w:t>
      </w:r>
    </w:p>
    <w:p w:rsidR="00E94CBC" w:rsidRDefault="00E94CBC" w:rsidP="00E94CBC">
      <w:pPr>
        <w:pStyle w:val="ListParagraph"/>
        <w:numPr>
          <w:ilvl w:val="1"/>
          <w:numId w:val="1"/>
        </w:numPr>
      </w:pPr>
      <w:proofErr w:type="spellStart"/>
      <w:r>
        <w:t>Notepad</w:t>
      </w:r>
      <w:proofErr w:type="spellEnd"/>
      <w:r>
        <w:t xml:space="preserve"> file2.txt</w:t>
      </w:r>
    </w:p>
    <w:p w:rsidR="00E94CBC" w:rsidRDefault="00E94CBC" w:rsidP="00E94CBC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 </w:t>
      </w:r>
    </w:p>
    <w:p w:rsidR="00E94CBC" w:rsidRDefault="00E94CBC" w:rsidP="00E94CBC">
      <w:pPr>
        <w:pStyle w:val="ListParagraph"/>
        <w:numPr>
          <w:ilvl w:val="1"/>
          <w:numId w:val="1"/>
        </w:numPr>
        <w:rPr>
          <w:lang w:val="en-US"/>
        </w:rPr>
      </w:pPr>
      <w:r w:rsidRPr="00E94CBC">
        <w:rPr>
          <w:lang w:val="en-US"/>
        </w:rPr>
        <w:t>Git commit –m “new f</w:t>
      </w:r>
      <w:r>
        <w:rPr>
          <w:lang w:val="en-US"/>
        </w:rPr>
        <w:t>ile file2.txt”</w:t>
      </w:r>
    </w:p>
    <w:p w:rsidR="00E94CBC" w:rsidRDefault="00E94CBC" w:rsidP="00E94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E94CBC" w:rsidRDefault="00E94CBC" w:rsidP="00E94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</w:t>
      </w:r>
    </w:p>
    <w:p w:rsidR="00E94CBC" w:rsidRDefault="005438D7" w:rsidP="005438D7">
      <w:pPr>
        <w:pStyle w:val="ListParagraph"/>
        <w:numPr>
          <w:ilvl w:val="0"/>
          <w:numId w:val="1"/>
        </w:numPr>
      </w:pPr>
      <w:r>
        <w:t>Je hebt nu 2 files in de directory en i</w:t>
      </w:r>
      <w:r w:rsidRPr="005438D7">
        <w:t>n de log</w:t>
      </w:r>
      <w:r>
        <w:t xml:space="preserve"> ( git log ) </w:t>
      </w:r>
      <w:r w:rsidRPr="005438D7">
        <w:t xml:space="preserve"> moet j</w:t>
      </w:r>
      <w:r>
        <w:t xml:space="preserve">e nu 2 </w:t>
      </w:r>
      <w:proofErr w:type="spellStart"/>
      <w:r>
        <w:t>commits</w:t>
      </w:r>
      <w:proofErr w:type="spellEnd"/>
      <w:r>
        <w:t xml:space="preserve"> terug kunnen vinden : </w:t>
      </w:r>
    </w:p>
    <w:p w:rsidR="005438D7" w:rsidRDefault="005438D7" w:rsidP="005438D7">
      <w:pPr>
        <w:pStyle w:val="ListParagraph"/>
      </w:pPr>
      <w:r>
        <w:rPr>
          <w:noProof/>
        </w:rPr>
        <w:drawing>
          <wp:inline distT="0" distB="0" distL="0" distR="0" wp14:anchorId="53023FCA" wp14:editId="151A3595">
            <wp:extent cx="5514975" cy="2028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D7" w:rsidRDefault="005438D7" w:rsidP="005438D7">
      <w:pPr>
        <w:pStyle w:val="ListParagraph"/>
        <w:numPr>
          <w:ilvl w:val="1"/>
          <w:numId w:val="1"/>
        </w:numPr>
      </w:pPr>
      <w:r>
        <w:t xml:space="preserve">Zie de twee </w:t>
      </w:r>
      <w:proofErr w:type="spellStart"/>
      <w:r>
        <w:t>commits</w:t>
      </w:r>
      <w:proofErr w:type="spellEnd"/>
    </w:p>
    <w:p w:rsidR="005438D7" w:rsidRDefault="005438D7" w:rsidP="005438D7">
      <w:pPr>
        <w:pStyle w:val="ListParagraph"/>
        <w:numPr>
          <w:ilvl w:val="1"/>
          <w:numId w:val="1"/>
        </w:numPr>
      </w:pPr>
      <w:r>
        <w:t>Herken ze aan de ‘</w:t>
      </w:r>
      <w:proofErr w:type="spellStart"/>
      <w:r>
        <w:t>message</w:t>
      </w:r>
      <w:proofErr w:type="spellEnd"/>
      <w:r>
        <w:t xml:space="preserve">’ -&gt; goede </w:t>
      </w:r>
      <w:proofErr w:type="spellStart"/>
      <w:r>
        <w:t>messages</w:t>
      </w:r>
      <w:proofErr w:type="spellEnd"/>
      <w:r>
        <w:t xml:space="preserve"> maken je leven makkelijker !!</w:t>
      </w:r>
    </w:p>
    <w:p w:rsidR="005438D7" w:rsidRDefault="005438D7" w:rsidP="005438D7">
      <w:pPr>
        <w:pStyle w:val="ListParagraph"/>
        <w:numPr>
          <w:ilvl w:val="1"/>
          <w:numId w:val="1"/>
        </w:numPr>
      </w:pPr>
      <w:r>
        <w:t xml:space="preserve">Zie ook dat de laatste log entry de HEAD is van de master </w:t>
      </w:r>
      <w:proofErr w:type="spellStart"/>
      <w:r>
        <w:t>branch</w:t>
      </w:r>
      <w:proofErr w:type="spellEnd"/>
    </w:p>
    <w:p w:rsidR="005438D7" w:rsidRDefault="005438D7" w:rsidP="005438D7">
      <w:pPr>
        <w:pStyle w:val="ListParagraph"/>
        <w:numPr>
          <w:ilvl w:val="0"/>
          <w:numId w:val="1"/>
        </w:numPr>
      </w:pPr>
      <w:r>
        <w:t xml:space="preserve">Geef nu een : git reset –hard &lt;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&gt;   , van de eerste </w:t>
      </w:r>
      <w:proofErr w:type="spellStart"/>
      <w:r>
        <w:t>commit</w:t>
      </w:r>
      <w:proofErr w:type="spellEnd"/>
      <w:r>
        <w:t>.</w:t>
      </w:r>
    </w:p>
    <w:p w:rsidR="005438D7" w:rsidRPr="005438D7" w:rsidRDefault="005438D7" w:rsidP="005438D7">
      <w:pPr>
        <w:pStyle w:val="ListParagraph"/>
      </w:pPr>
      <w:r>
        <w:t xml:space="preserve">Doel is terug te gaan naar de vorige </w:t>
      </w:r>
      <w:proofErr w:type="spellStart"/>
      <w:r>
        <w:t>commit</w:t>
      </w:r>
      <w:proofErr w:type="spellEnd"/>
      <w:r>
        <w:t xml:space="preserve"> en de laatste </w:t>
      </w:r>
      <w:proofErr w:type="spellStart"/>
      <w:r>
        <w:t>commit</w:t>
      </w:r>
      <w:proofErr w:type="spellEnd"/>
      <w:r>
        <w:t xml:space="preserve"> te verwijderen : </w:t>
      </w:r>
    </w:p>
    <w:p w:rsidR="005438D7" w:rsidRPr="005438D7" w:rsidRDefault="005438D7" w:rsidP="005438D7"/>
    <w:p w:rsidR="005438D7" w:rsidRPr="005438D7" w:rsidRDefault="005438D7" w:rsidP="005438D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0BD267" wp14:editId="602591DC">
            <wp:extent cx="5731510" cy="3493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C" w:rsidRDefault="005438D7" w:rsidP="005438D7">
      <w:pPr>
        <w:pStyle w:val="ListParagraph"/>
        <w:numPr>
          <w:ilvl w:val="1"/>
          <w:numId w:val="1"/>
        </w:numPr>
      </w:pPr>
      <w:r w:rsidRPr="005438D7">
        <w:t>Zie ook in de W</w:t>
      </w:r>
      <w:r>
        <w:t xml:space="preserve">indows </w:t>
      </w:r>
      <w:proofErr w:type="spellStart"/>
      <w:r>
        <w:t>explorer</w:t>
      </w:r>
      <w:proofErr w:type="spellEnd"/>
      <w:r>
        <w:t xml:space="preserve"> dat file2.txt nu verdwenen is.</w:t>
      </w:r>
    </w:p>
    <w:p w:rsidR="005438D7" w:rsidRDefault="005438D7" w:rsidP="005438D7"/>
    <w:p w:rsidR="005438D7" w:rsidRPr="005438D7" w:rsidRDefault="005438D7" w:rsidP="005438D7">
      <w:r>
        <w:t>Einde Lab1</w:t>
      </w:r>
    </w:p>
    <w:p w:rsidR="000B33A7" w:rsidRPr="005438D7" w:rsidRDefault="000B33A7" w:rsidP="000B33A7">
      <w:pPr>
        <w:pStyle w:val="ListParagraph"/>
      </w:pPr>
      <w:r w:rsidRPr="005438D7">
        <w:t xml:space="preserve">  </w:t>
      </w:r>
    </w:p>
    <w:sectPr w:rsidR="000B33A7" w:rsidRPr="0054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07D3"/>
    <w:multiLevelType w:val="hybridMultilevel"/>
    <w:tmpl w:val="853CC79C"/>
    <w:lvl w:ilvl="0" w:tplc="8B1AF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58"/>
    <w:rsid w:val="00064D73"/>
    <w:rsid w:val="000B33A7"/>
    <w:rsid w:val="00244AB7"/>
    <w:rsid w:val="002B2161"/>
    <w:rsid w:val="003661CE"/>
    <w:rsid w:val="005438D7"/>
    <w:rsid w:val="00567058"/>
    <w:rsid w:val="00BE7DD5"/>
    <w:rsid w:val="00E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B047"/>
  <w15:chartTrackingRefBased/>
  <w15:docId w15:val="{D7C0C7F3-BAD5-4464-B121-5A024DD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4EB95620.dotm</Template>
  <TotalTime>462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2</cp:revision>
  <dcterms:created xsi:type="dcterms:W3CDTF">2019-07-02T14:05:00Z</dcterms:created>
  <dcterms:modified xsi:type="dcterms:W3CDTF">2019-07-02T21:47:00Z</dcterms:modified>
</cp:coreProperties>
</file>