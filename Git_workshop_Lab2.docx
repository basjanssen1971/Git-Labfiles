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330" w:rsidRDefault="004F4330" w:rsidP="004F4330">
      <w:r>
        <w:t>Lab1 : Branches</w:t>
      </w:r>
    </w:p>
    <w:p w:rsidR="004F4330" w:rsidRDefault="004F4330" w:rsidP="004F4330"/>
    <w:p w:rsidR="004F4330" w:rsidRDefault="004F4330" w:rsidP="004F4330">
      <w:r>
        <w:t xml:space="preserve">Voor deze lab en alle andere labs is het noodzakelijk de git </w:t>
      </w:r>
      <w:proofErr w:type="spellStart"/>
      <w:r>
        <w:t>client</w:t>
      </w:r>
      <w:proofErr w:type="spellEnd"/>
      <w:r>
        <w:t xml:space="preserve"> software </w:t>
      </w:r>
      <w:proofErr w:type="spellStart"/>
      <w:r>
        <w:t>geinstalleerd</w:t>
      </w:r>
      <w:proofErr w:type="spellEnd"/>
      <w:r>
        <w:t xml:space="preserve"> te hebben.</w:t>
      </w:r>
    </w:p>
    <w:p w:rsidR="004F4330" w:rsidRDefault="004F4330" w:rsidP="004F4330">
      <w:pPr>
        <w:pStyle w:val="ListParagraph"/>
        <w:numPr>
          <w:ilvl w:val="0"/>
          <w:numId w:val="1"/>
        </w:numPr>
      </w:pPr>
      <w:r>
        <w:t xml:space="preserve">Maak </w:t>
      </w:r>
      <w:r w:rsidR="00121F1B">
        <w:t xml:space="preserve">en open </w:t>
      </w:r>
      <w:r>
        <w:t xml:space="preserve">een sub folder Lab2 aan in C:\repos en geef de volgende commando’s : </w:t>
      </w:r>
    </w:p>
    <w:p w:rsidR="004F4330" w:rsidRDefault="004F4330" w:rsidP="004F4330">
      <w:pPr>
        <w:pStyle w:val="ListParagraph"/>
      </w:pPr>
      <w:r>
        <w:rPr>
          <w:noProof/>
        </w:rPr>
        <w:drawing>
          <wp:inline distT="0" distB="0" distL="0" distR="0" wp14:anchorId="352ABD3F" wp14:editId="076BF9F6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30" w:rsidRDefault="004F4330" w:rsidP="004F4330">
      <w:pPr>
        <w:pStyle w:val="ListParagraph"/>
        <w:numPr>
          <w:ilvl w:val="1"/>
          <w:numId w:val="1"/>
        </w:numPr>
      </w:pPr>
      <w:r>
        <w:t xml:space="preserve">Het resultaat is een eerste </w:t>
      </w:r>
      <w:proofErr w:type="spellStart"/>
      <w:r>
        <w:t>commit</w:t>
      </w:r>
      <w:proofErr w:type="spellEnd"/>
      <w:r>
        <w:t xml:space="preserve"> met file1.txt in </w:t>
      </w:r>
      <w:r w:rsidR="00030567">
        <w:t>het</w:t>
      </w:r>
      <w:r>
        <w:t xml:space="preserve"> snapshot</w:t>
      </w:r>
    </w:p>
    <w:p w:rsidR="00244AB7" w:rsidRDefault="004F4330" w:rsidP="004F4330">
      <w:pPr>
        <w:pStyle w:val="ListParagraph"/>
        <w:numPr>
          <w:ilvl w:val="0"/>
          <w:numId w:val="1"/>
        </w:numPr>
      </w:pPr>
      <w:r>
        <w:t xml:space="preserve">Maak nu een </w:t>
      </w:r>
      <w:proofErr w:type="spellStart"/>
      <w:r w:rsidRPr="00030567">
        <w:rPr>
          <w:b/>
        </w:rPr>
        <w:t>branch</w:t>
      </w:r>
      <w:proofErr w:type="spellEnd"/>
      <w:r>
        <w:t xml:space="preserve"> aan met : git </w:t>
      </w:r>
      <w:proofErr w:type="spellStart"/>
      <w:r>
        <w:t>branch</w:t>
      </w:r>
      <w:proofErr w:type="spellEnd"/>
      <w:r>
        <w:t xml:space="preserve"> Update1 </w:t>
      </w:r>
      <w:r w:rsidR="00030567">
        <w:t xml:space="preserve">( Update1 is de naam ) </w:t>
      </w:r>
      <w:r>
        <w:t xml:space="preserve">: </w:t>
      </w:r>
    </w:p>
    <w:p w:rsidR="004F4330" w:rsidRDefault="004F4330" w:rsidP="004F4330">
      <w:pPr>
        <w:pStyle w:val="ListParagraph"/>
      </w:pPr>
      <w:r>
        <w:rPr>
          <w:noProof/>
        </w:rPr>
        <w:drawing>
          <wp:inline distT="0" distB="0" distL="0" distR="0" wp14:anchorId="5AD23EC5" wp14:editId="68993078">
            <wp:extent cx="43434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30" w:rsidRDefault="004F4330" w:rsidP="004F4330">
      <w:pPr>
        <w:pStyle w:val="ListParagraph"/>
        <w:numPr>
          <w:ilvl w:val="0"/>
          <w:numId w:val="1"/>
        </w:numPr>
        <w:rPr>
          <w:lang w:val="en-US"/>
        </w:rPr>
      </w:pPr>
      <w:r w:rsidRPr="004F4330">
        <w:rPr>
          <w:lang w:val="en-US"/>
        </w:rPr>
        <w:t xml:space="preserve">Checkout branch Update1 :  git checkout </w:t>
      </w:r>
      <w:r>
        <w:rPr>
          <w:lang w:val="en-US"/>
        </w:rPr>
        <w:t>Update1</w:t>
      </w:r>
    </w:p>
    <w:p w:rsidR="004F4330" w:rsidRDefault="004F4330" w:rsidP="004F4330">
      <w:pPr>
        <w:pStyle w:val="ListParagraph"/>
      </w:pPr>
      <w:r w:rsidRPr="004F4330">
        <w:t>En check de status met :</w:t>
      </w:r>
      <w:r>
        <w:t xml:space="preserve"> git status : </w:t>
      </w:r>
    </w:p>
    <w:p w:rsidR="004F4330" w:rsidRDefault="004F4330" w:rsidP="004F4330">
      <w:pPr>
        <w:pStyle w:val="ListParagraph"/>
      </w:pPr>
      <w:r>
        <w:rPr>
          <w:noProof/>
        </w:rPr>
        <w:drawing>
          <wp:inline distT="0" distB="0" distL="0" distR="0" wp14:anchorId="677EF33F" wp14:editId="1F7BCFB0">
            <wp:extent cx="431482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30" w:rsidRDefault="004F4330" w:rsidP="004F4330">
      <w:pPr>
        <w:pStyle w:val="ListParagraph"/>
        <w:numPr>
          <w:ilvl w:val="0"/>
          <w:numId w:val="1"/>
        </w:numPr>
        <w:rPr>
          <w:lang w:val="fr-FR"/>
        </w:rPr>
      </w:pPr>
      <w:r>
        <w:t xml:space="preserve">Maak nu file2.txt aan en geef : git </w:t>
      </w:r>
      <w:proofErr w:type="spellStart"/>
      <w:r>
        <w:t>add</w:t>
      </w:r>
      <w:proofErr w:type="spellEnd"/>
      <w:r>
        <w:t xml:space="preserve"> .    </w:t>
      </w:r>
      <w:r w:rsidRPr="004F4330">
        <w:rPr>
          <w:lang w:val="fr-FR"/>
        </w:rPr>
        <w:t>en : git commit -m “new file file2.t</w:t>
      </w:r>
      <w:r>
        <w:rPr>
          <w:lang w:val="fr-FR"/>
        </w:rPr>
        <w:t>xt »</w:t>
      </w:r>
    </w:p>
    <w:p w:rsidR="004F4330" w:rsidRDefault="00D70BD9" w:rsidP="004F4330">
      <w:pPr>
        <w:pStyle w:val="ListParagraph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4BF3FFD" wp14:editId="3273F057">
            <wp:extent cx="5731510" cy="3368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D9" w:rsidRDefault="00D70BD9" w:rsidP="00D70BD9">
      <w:pPr>
        <w:pStyle w:val="ListParagraph"/>
        <w:numPr>
          <w:ilvl w:val="1"/>
          <w:numId w:val="1"/>
        </w:numPr>
      </w:pPr>
      <w:r w:rsidRPr="00D70BD9">
        <w:t>Status is nu dat we i</w:t>
      </w:r>
      <w:r>
        <w:t xml:space="preserve">n </w:t>
      </w:r>
      <w:proofErr w:type="spellStart"/>
      <w:r>
        <w:t>branch</w:t>
      </w:r>
      <w:proofErr w:type="spellEnd"/>
      <w:r>
        <w:t xml:space="preserve"> Update1 en nieuwe file hebben toegevoegd. Dus Update1 kent nu 2 files , </w:t>
      </w:r>
      <w:proofErr w:type="spellStart"/>
      <w:r>
        <w:t>branch</w:t>
      </w:r>
      <w:proofErr w:type="spellEnd"/>
      <w:r>
        <w:t xml:space="preserve"> </w:t>
      </w:r>
      <w:r w:rsidR="00121F1B">
        <w:t>‘</w:t>
      </w:r>
      <w:r>
        <w:t>master</w:t>
      </w:r>
      <w:r w:rsidR="00121F1B">
        <w:t>’</w:t>
      </w:r>
      <w:bookmarkStart w:id="0" w:name="_GoBack"/>
      <w:bookmarkEnd w:id="0"/>
      <w:r>
        <w:t xml:space="preserve"> kent alleen nog file1.txt</w:t>
      </w:r>
    </w:p>
    <w:p w:rsidR="00D70BD9" w:rsidRDefault="00D70BD9" w:rsidP="00D70BD9">
      <w:pPr>
        <w:pStyle w:val="ListParagraph"/>
        <w:numPr>
          <w:ilvl w:val="0"/>
          <w:numId w:val="1"/>
        </w:numPr>
      </w:pPr>
      <w:r>
        <w:t xml:space="preserve">Geef : 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 en kijk in de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: </w:t>
      </w:r>
    </w:p>
    <w:p w:rsidR="00D70BD9" w:rsidRDefault="00D70BD9" w:rsidP="00D70BD9">
      <w:pPr>
        <w:pStyle w:val="ListParagraph"/>
      </w:pPr>
      <w:r>
        <w:rPr>
          <w:noProof/>
        </w:rPr>
        <w:drawing>
          <wp:inline distT="0" distB="0" distL="0" distR="0" wp14:anchorId="6C1700A4" wp14:editId="4CC2699D">
            <wp:extent cx="554355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D9" w:rsidRDefault="00D70BD9" w:rsidP="00D70BD9">
      <w:pPr>
        <w:pStyle w:val="ListParagraph"/>
        <w:numPr>
          <w:ilvl w:val="1"/>
          <w:numId w:val="1"/>
        </w:numPr>
      </w:pPr>
      <w:r>
        <w:t xml:space="preserve">Je ziet nu alleen file1.txt omdat alleen deze file in de laatste </w:t>
      </w:r>
      <w:proofErr w:type="spellStart"/>
      <w:r>
        <w:t>commit</w:t>
      </w:r>
      <w:proofErr w:type="spellEnd"/>
      <w:r>
        <w:t xml:space="preserve"> van de master </w:t>
      </w:r>
      <w:proofErr w:type="spellStart"/>
      <w:r>
        <w:t>branch</w:t>
      </w:r>
      <w:proofErr w:type="spellEnd"/>
      <w:r>
        <w:t xml:space="preserve"> zit.</w:t>
      </w:r>
    </w:p>
    <w:p w:rsidR="00D70BD9" w:rsidRDefault="00D70BD9" w:rsidP="00D70BD9">
      <w:pPr>
        <w:pStyle w:val="ListParagraph"/>
        <w:numPr>
          <w:ilvl w:val="0"/>
          <w:numId w:val="1"/>
        </w:numPr>
      </w:pPr>
      <w:r>
        <w:t xml:space="preserve">Geef : git </w:t>
      </w:r>
      <w:proofErr w:type="spellStart"/>
      <w:r>
        <w:t>diff</w:t>
      </w:r>
      <w:proofErr w:type="spellEnd"/>
      <w:r>
        <w:t xml:space="preserve"> master Update1</w:t>
      </w:r>
    </w:p>
    <w:p w:rsidR="00D70BD9" w:rsidRDefault="00D70BD9" w:rsidP="00D70BD9">
      <w:pPr>
        <w:ind w:left="720"/>
      </w:pPr>
      <w:r>
        <w:rPr>
          <w:noProof/>
        </w:rPr>
        <w:lastRenderedPageBreak/>
        <w:drawing>
          <wp:inline distT="0" distB="0" distL="0" distR="0" wp14:anchorId="46B53A1F" wp14:editId="189BA9F3">
            <wp:extent cx="39624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D9" w:rsidRDefault="00D70BD9" w:rsidP="00D70BD9">
      <w:pPr>
        <w:pStyle w:val="ListParagraph"/>
        <w:numPr>
          <w:ilvl w:val="1"/>
          <w:numId w:val="1"/>
        </w:numPr>
      </w:pPr>
      <w:r>
        <w:t xml:space="preserve">Hier is het verschil tussen beide branches zichtbaar. </w:t>
      </w:r>
      <w:proofErr w:type="spellStart"/>
      <w:r>
        <w:t>Branch</w:t>
      </w:r>
      <w:proofErr w:type="spellEnd"/>
      <w:r>
        <w:t xml:space="preserve"> Update1 ( b ) heeft een extra file : file2.txt met de inhoud in het groen.</w:t>
      </w:r>
    </w:p>
    <w:p w:rsidR="00D70BD9" w:rsidRDefault="00D70BD9" w:rsidP="00D70BD9">
      <w:pPr>
        <w:pStyle w:val="ListParagraph"/>
        <w:numPr>
          <w:ilvl w:val="0"/>
          <w:numId w:val="1"/>
        </w:numPr>
      </w:pPr>
      <w:r>
        <w:t xml:space="preserve">Geeft nu : git </w:t>
      </w:r>
      <w:proofErr w:type="spellStart"/>
      <w:r>
        <w:t>merge</w:t>
      </w:r>
      <w:proofErr w:type="spellEnd"/>
      <w:r>
        <w:t xml:space="preserve"> Update1 </w:t>
      </w:r>
    </w:p>
    <w:p w:rsidR="00D70BD9" w:rsidRDefault="00D70BD9" w:rsidP="00D70BD9">
      <w:pPr>
        <w:pStyle w:val="ListParagraph"/>
      </w:pPr>
      <w:r>
        <w:rPr>
          <w:noProof/>
        </w:rPr>
        <w:drawing>
          <wp:inline distT="0" distB="0" distL="0" distR="0" wp14:anchorId="0319DDE2" wp14:editId="2AAE6201">
            <wp:extent cx="56769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09" w:rsidRDefault="00F13A09" w:rsidP="00F13A09">
      <w:pPr>
        <w:pStyle w:val="ListParagraph"/>
        <w:numPr>
          <w:ilvl w:val="1"/>
          <w:numId w:val="1"/>
        </w:numPr>
      </w:pPr>
      <w:r>
        <w:t xml:space="preserve">Het resultaat is dat in de master </w:t>
      </w:r>
      <w:proofErr w:type="spellStart"/>
      <w:r>
        <w:t>branch</w:t>
      </w:r>
      <w:proofErr w:type="spellEnd"/>
      <w:r>
        <w:t xml:space="preserve"> , de Update1 </w:t>
      </w:r>
      <w:proofErr w:type="spellStart"/>
      <w:r>
        <w:t>branch</w:t>
      </w:r>
      <w:proofErr w:type="spellEnd"/>
      <w:r>
        <w:t xml:space="preserve"> wordt samengevoegd met alle </w:t>
      </w:r>
      <w:proofErr w:type="spellStart"/>
      <w:r>
        <w:t>wijziginen</w:t>
      </w:r>
      <w:proofErr w:type="spellEnd"/>
      <w:r>
        <w:t xml:space="preserve"> : </w:t>
      </w:r>
    </w:p>
    <w:p w:rsidR="00F13A09" w:rsidRDefault="00F13A09" w:rsidP="00F13A09">
      <w:r>
        <w:rPr>
          <w:noProof/>
        </w:rPr>
        <w:drawing>
          <wp:inline distT="0" distB="0" distL="0" distR="0" wp14:anchorId="5272DDDA" wp14:editId="2C3B82F3">
            <wp:extent cx="5731510" cy="2125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09" w:rsidRDefault="00F13A09" w:rsidP="00F13A09">
      <w:pPr>
        <w:pStyle w:val="ListParagraph"/>
        <w:numPr>
          <w:ilvl w:val="1"/>
          <w:numId w:val="1"/>
        </w:numPr>
      </w:pPr>
      <w:r>
        <w:lastRenderedPageBreak/>
        <w:t xml:space="preserve">Het valt hier op dat HEAD nu zowel de laatste </w:t>
      </w:r>
      <w:proofErr w:type="spellStart"/>
      <w:r>
        <w:t>commit</w:t>
      </w:r>
      <w:proofErr w:type="spellEnd"/>
      <w:r>
        <w:t xml:space="preserve"> is van master als van Update1</w:t>
      </w:r>
    </w:p>
    <w:p w:rsidR="00F13A09" w:rsidRDefault="00F13A09" w:rsidP="00F13A09">
      <w:pPr>
        <w:pStyle w:val="ListParagraph"/>
        <w:numPr>
          <w:ilvl w:val="0"/>
          <w:numId w:val="1"/>
        </w:numPr>
      </w:pPr>
      <w:r>
        <w:t xml:space="preserve">We kunnen nu </w:t>
      </w:r>
      <w:proofErr w:type="spellStart"/>
      <w:r>
        <w:t>branch</w:t>
      </w:r>
      <w:proofErr w:type="spellEnd"/>
      <w:r>
        <w:t xml:space="preserve"> Update1 verwijderen omdat alle wijzigingen zijn doorgevoerd : </w:t>
      </w:r>
    </w:p>
    <w:p w:rsidR="00F13A09" w:rsidRDefault="00F13A09" w:rsidP="00F13A09">
      <w:pPr>
        <w:pStyle w:val="ListParagraph"/>
      </w:pPr>
      <w:r>
        <w:t xml:space="preserve">Dit doen we met : git </w:t>
      </w:r>
      <w:proofErr w:type="spellStart"/>
      <w:r>
        <w:t>branch</w:t>
      </w:r>
      <w:proofErr w:type="spellEnd"/>
      <w:r>
        <w:t xml:space="preserve"> -D Update1 : </w:t>
      </w:r>
    </w:p>
    <w:p w:rsidR="00F13A09" w:rsidRDefault="00F13A09" w:rsidP="00F13A09">
      <w:pPr>
        <w:pStyle w:val="ListParagraph"/>
      </w:pPr>
      <w:r>
        <w:rPr>
          <w:noProof/>
        </w:rPr>
        <w:drawing>
          <wp:inline distT="0" distB="0" distL="0" distR="0" wp14:anchorId="487DDCCE" wp14:editId="7C1F27DE">
            <wp:extent cx="472440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09" w:rsidRDefault="00F13A09" w:rsidP="00F13A09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: laat zien dat er nog maar 1 </w:t>
      </w:r>
      <w:proofErr w:type="spellStart"/>
      <w:r>
        <w:t>branch</w:t>
      </w:r>
      <w:proofErr w:type="spellEnd"/>
      <w:r>
        <w:t xml:space="preserve"> is : master</w:t>
      </w:r>
    </w:p>
    <w:p w:rsidR="00F13A09" w:rsidRDefault="00F13A09" w:rsidP="00F13A09">
      <w:pPr>
        <w:pStyle w:val="ListParagraph"/>
        <w:numPr>
          <w:ilvl w:val="1"/>
          <w:numId w:val="1"/>
        </w:numPr>
      </w:pPr>
      <w:r>
        <w:t xml:space="preserve">Met het juiste </w:t>
      </w:r>
      <w:proofErr w:type="spellStart"/>
      <w:r>
        <w:t>command</w:t>
      </w:r>
      <w:proofErr w:type="spellEnd"/>
      <w:r>
        <w:t xml:space="preserve"> is het mogelijk de </w:t>
      </w:r>
      <w:proofErr w:type="spellStart"/>
      <w:r>
        <w:t>merge</w:t>
      </w:r>
      <w:proofErr w:type="spellEnd"/>
      <w:r>
        <w:t xml:space="preserve"> en de delete van de Update1 </w:t>
      </w:r>
      <w:proofErr w:type="spellStart"/>
      <w:r>
        <w:t>branch</w:t>
      </w:r>
      <w:proofErr w:type="spellEnd"/>
      <w:r>
        <w:t xml:space="preserve"> in één keer uit te voeren.</w:t>
      </w:r>
    </w:p>
    <w:p w:rsidR="00F13A09" w:rsidRDefault="00F13A09" w:rsidP="00F13A09"/>
    <w:p w:rsidR="00F13A09" w:rsidRDefault="00F13A09" w:rsidP="00F13A09">
      <w:r>
        <w:t xml:space="preserve">Het </w:t>
      </w:r>
      <w:proofErr w:type="spellStart"/>
      <w:r>
        <w:t>resutaat</w:t>
      </w:r>
      <w:proofErr w:type="spellEnd"/>
      <w:r>
        <w:t xml:space="preserve"> is nu een folder Lab2 met twee files waarvan we file2.txt via een </w:t>
      </w:r>
      <w:proofErr w:type="spellStart"/>
      <w:r>
        <w:t>branch</w:t>
      </w:r>
      <w:proofErr w:type="spellEnd"/>
      <w:r>
        <w:t xml:space="preserve"> hebben toegevoegd aan de master </w:t>
      </w:r>
      <w:proofErr w:type="spellStart"/>
      <w:r>
        <w:t>branch</w:t>
      </w:r>
      <w:proofErr w:type="spellEnd"/>
      <w:r>
        <w:t>.</w:t>
      </w:r>
    </w:p>
    <w:p w:rsidR="00F13A09" w:rsidRDefault="00F13A09" w:rsidP="00F13A09"/>
    <w:p w:rsidR="00F13A09" w:rsidRPr="00D70BD9" w:rsidRDefault="00F13A09" w:rsidP="00F13A09">
      <w:r>
        <w:t>Einde Lab2</w:t>
      </w:r>
    </w:p>
    <w:sectPr w:rsidR="00F13A09" w:rsidRPr="00D7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B07D3"/>
    <w:multiLevelType w:val="hybridMultilevel"/>
    <w:tmpl w:val="853CC79C"/>
    <w:lvl w:ilvl="0" w:tplc="8B1AF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30"/>
    <w:rsid w:val="00030567"/>
    <w:rsid w:val="00121F1B"/>
    <w:rsid w:val="00244AB7"/>
    <w:rsid w:val="004F4330"/>
    <w:rsid w:val="00941D1C"/>
    <w:rsid w:val="00BE7DD5"/>
    <w:rsid w:val="00D70BD9"/>
    <w:rsid w:val="00E308BC"/>
    <w:rsid w:val="00F1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185C"/>
  <w15:chartTrackingRefBased/>
  <w15:docId w15:val="{B1284695-277E-4E42-A026-3BB0EA99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4EB95620.dotm</Template>
  <TotalTime>51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Lanschot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Janssen</dc:creator>
  <cp:keywords/>
  <dc:description/>
  <cp:lastModifiedBy>Bas Janssen</cp:lastModifiedBy>
  <cp:revision>3</cp:revision>
  <cp:lastPrinted>2019-07-03T07:00:00Z</cp:lastPrinted>
  <dcterms:created xsi:type="dcterms:W3CDTF">2019-07-02T21:48:00Z</dcterms:created>
  <dcterms:modified xsi:type="dcterms:W3CDTF">2019-07-03T09:12:00Z</dcterms:modified>
</cp:coreProperties>
</file>